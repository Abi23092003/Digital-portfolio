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E1C91" w14:textId="77777777" w:rsidR="00536817" w:rsidRDefault="00536817" w:rsidP="00536817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16793FD4" wp14:editId="1ABE96C4">
                <wp:simplePos x="0" y="0"/>
                <wp:positionH relativeFrom="page">
                  <wp:posOffset>257175</wp:posOffset>
                </wp:positionH>
                <wp:positionV relativeFrom="paragraph">
                  <wp:posOffset>71755</wp:posOffset>
                </wp:positionV>
                <wp:extent cx="7545070" cy="9466580"/>
                <wp:effectExtent l="0" t="0" r="0" b="1270"/>
                <wp:wrapNone/>
                <wp:docPr id="8" name="Group 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5070" cy="9466580"/>
                          <a:chOff x="0" y="15240"/>
                          <a:chExt cx="7549091" cy="9468485"/>
                        </a:xfrm>
                      </wpg:grpSpPr>
                      <wps:wsp>
                        <wps:cNvPr id="4" name="Manual Input 4"/>
                        <wps:cNvSpPr/>
                        <wps:spPr>
                          <a:xfrm>
                            <a:off x="0" y="15240"/>
                            <a:ext cx="3006671" cy="9468485"/>
                          </a:xfrm>
                          <a:prstGeom prst="flowChartManualInpu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106805" y="28578"/>
                            <a:ext cx="4442286" cy="138565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F81765" w14:textId="77777777" w:rsidR="005259AC" w:rsidRPr="0010314C" w:rsidRDefault="005259AC" w:rsidP="00536817">
                              <w:pPr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ight Triangle 3"/>
                        <wps:cNvSpPr/>
                        <wps:spPr>
                          <a:xfrm rot="5400000">
                            <a:off x="2796000" y="1402145"/>
                            <a:ext cx="227878" cy="187912"/>
                          </a:xfrm>
                          <a:custGeom>
                            <a:avLst/>
                            <a:gdLst>
                              <a:gd name="connsiteX0" fmla="*/ 0 w 342900"/>
                              <a:gd name="connsiteY0" fmla="*/ 342900 h 342900"/>
                              <a:gd name="connsiteX1" fmla="*/ 0 w 342900"/>
                              <a:gd name="connsiteY1" fmla="*/ 0 h 342900"/>
                              <a:gd name="connsiteX2" fmla="*/ 342900 w 342900"/>
                              <a:gd name="connsiteY2" fmla="*/ 342900 h 342900"/>
                              <a:gd name="connsiteX3" fmla="*/ 0 w 342900"/>
                              <a:gd name="connsiteY3" fmla="*/ 342900 h 342900"/>
                              <a:gd name="connsiteX0" fmla="*/ 0 w 346648"/>
                              <a:gd name="connsiteY0" fmla="*/ 342900 h 342900"/>
                              <a:gd name="connsiteX1" fmla="*/ 0 w 346648"/>
                              <a:gd name="connsiteY1" fmla="*/ 0 h 342900"/>
                              <a:gd name="connsiteX2" fmla="*/ 346648 w 346648"/>
                              <a:gd name="connsiteY2" fmla="*/ 108679 h 342900"/>
                              <a:gd name="connsiteX3" fmla="*/ 0 w 346648"/>
                              <a:gd name="connsiteY3" fmla="*/ 342900 h 342900"/>
                              <a:gd name="connsiteX0" fmla="*/ 1207 w 347855"/>
                              <a:gd name="connsiteY0" fmla="*/ 234221 h 234221"/>
                              <a:gd name="connsiteX1" fmla="*/ 0 w 347855"/>
                              <a:gd name="connsiteY1" fmla="*/ 2598 h 234221"/>
                              <a:gd name="connsiteX2" fmla="*/ 347855 w 347855"/>
                              <a:gd name="connsiteY2" fmla="*/ 0 h 234221"/>
                              <a:gd name="connsiteX3" fmla="*/ 1207 w 347855"/>
                              <a:gd name="connsiteY3" fmla="*/ 234221 h 234221"/>
                              <a:gd name="connsiteX0" fmla="*/ 1207 w 346895"/>
                              <a:gd name="connsiteY0" fmla="*/ 231995 h 231995"/>
                              <a:gd name="connsiteX1" fmla="*/ 0 w 346895"/>
                              <a:gd name="connsiteY1" fmla="*/ 372 h 231995"/>
                              <a:gd name="connsiteX2" fmla="*/ 346895 w 346895"/>
                              <a:gd name="connsiteY2" fmla="*/ 0 h 231995"/>
                              <a:gd name="connsiteX3" fmla="*/ 1207 w 346895"/>
                              <a:gd name="connsiteY3" fmla="*/ 231995 h 231995"/>
                              <a:gd name="connsiteX0" fmla="*/ 2426 w 346895"/>
                              <a:gd name="connsiteY0" fmla="*/ 347348 h 347348"/>
                              <a:gd name="connsiteX1" fmla="*/ 0 w 346895"/>
                              <a:gd name="connsiteY1" fmla="*/ 372 h 347348"/>
                              <a:gd name="connsiteX2" fmla="*/ 346895 w 346895"/>
                              <a:gd name="connsiteY2" fmla="*/ 0 h 347348"/>
                              <a:gd name="connsiteX3" fmla="*/ 2426 w 346895"/>
                              <a:gd name="connsiteY3" fmla="*/ 347348 h 3473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46895" h="347348">
                                <a:moveTo>
                                  <a:pt x="2426" y="347348"/>
                                </a:moveTo>
                                <a:cubicBezTo>
                                  <a:pt x="2024" y="270140"/>
                                  <a:pt x="402" y="77580"/>
                                  <a:pt x="0" y="372"/>
                                </a:cubicBezTo>
                                <a:lnTo>
                                  <a:pt x="346895" y="0"/>
                                </a:lnTo>
                                <a:lnTo>
                                  <a:pt x="2426" y="3473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DED1BB" w14:textId="77777777" w:rsidR="00536817" w:rsidRPr="00AF4EA4" w:rsidRDefault="00536817" w:rsidP="00536817">
                              <w:pPr>
                                <w:jc w:val="center"/>
                                <w:rPr>
                                  <w:color w:val="455F51" w:themeColor="text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793FD4" id="Group 8" o:spid="_x0000_s1026" style="position:absolute;margin-left:20.25pt;margin-top:5.65pt;width:594.1pt;height:745.4pt;z-index:-251657216;mso-position-horizontal-relative:page" coordorigin=",152" coordsize="75490,94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"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Manual Input 4" o:spid="_x0000_s1027" type="#_x0000_t118" style="position:absolute;top:152;width:30066;height:94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" fillcolor="#eaf4d7 [660]" stroked="f" strokeweight="1pt"/>
                <v:rect id="Rectangle 2" o:spid="_x0000_s1028" style="position:absolute;left:31068;top:285;width:44422;height:13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" fillcolor="#31521b [1605]" stroked="f" strokeweight="1pt">
                  <v:textbox inset="36pt">
                    <w:txbxContent>
                      <w:p w14:paraId="27F81765" w14:textId="77777777" w:rsidR="005259AC" w:rsidRPr="0010314C" w:rsidRDefault="005259AC" w:rsidP="00536817">
                        <w:pPr>
                          <w:rPr>
                            <w:b/>
                            <w:color w:val="000000" w:themeColor="text1"/>
                            <w:sz w:val="48"/>
                          </w:rPr>
                        </w:pPr>
                      </w:p>
                    </w:txbxContent>
                  </v:textbox>
                </v:rect>
                <v:shape id="Right Triangle 3" o:spid="_x0000_s1029" style="position:absolute;left:27959;top:14021;width:2279;height:1879;rotation:90;visibility:visible;mso-wrap-style:square;v-text-anchor:middle" coordsize="346895,3473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" adj="-11796480,,5400" path="m2426,347348c2024,270140,402,77580,,372l346895,,2426,347348xe" fillcolor="#729928 [2404]" stroked="f" strokeweight="1pt">
                  <v:stroke joinstyle="miter"/>
                  <v:formulas/>
                  <v:path arrowok="t" o:connecttype="custom" o:connectlocs="1594,187912;0,201;227878,0;1594,187912" o:connectangles="0,0,0,0" textboxrect="0,0,346895,347348"/>
                  <v:textbox>
                    <w:txbxContent>
                      <w:p w14:paraId="49DED1BB" w14:textId="77777777" w:rsidR="00536817" w:rsidRPr="00AF4EA4" w:rsidRDefault="00536817" w:rsidP="00536817">
                        <w:pPr>
                          <w:jc w:val="center"/>
                          <w:rPr>
                            <w:color w:val="455F51" w:themeColor="text2"/>
                          </w:rPr>
                        </w:pPr>
                      </w:p>
                    </w:txbxContent>
                  </v:textbox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140"/>
        <w:gridCol w:w="270"/>
        <w:gridCol w:w="6380"/>
      </w:tblGrid>
      <w:tr w:rsidR="00CA1F0E" w14:paraId="00E04185" w14:textId="77777777" w:rsidTr="005259AC">
        <w:trPr>
          <w:trHeight w:val="1710"/>
        </w:trPr>
        <w:tc>
          <w:tcPr>
            <w:tcW w:w="4140" w:type="dxa"/>
            <w:vMerge w:val="restart"/>
          </w:tcPr>
          <w:p w14:paraId="7FBAD498" w14:textId="37E70BD3" w:rsidR="00CA1F0E" w:rsidRDefault="005259AC" w:rsidP="00CA1F0E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5BD7F23" wp14:editId="5DEC5E5A">
                  <wp:extent cx="2482850" cy="331025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binal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0" cy="3310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 w:val="restart"/>
          </w:tcPr>
          <w:p w14:paraId="3D7AB6F7" w14:textId="7940DFF5" w:rsidR="00CA1F0E" w:rsidRDefault="00CA1F0E" w:rsidP="003E3C6A">
            <w:pPr>
              <w:tabs>
                <w:tab w:val="left" w:pos="990"/>
              </w:tabs>
            </w:pPr>
          </w:p>
        </w:tc>
        <w:tc>
          <w:tcPr>
            <w:tcW w:w="6380" w:type="dxa"/>
            <w:vAlign w:val="center"/>
          </w:tcPr>
          <w:p w14:paraId="71508B07" w14:textId="39F28AC6" w:rsidR="005259AC" w:rsidRPr="005259AC" w:rsidRDefault="005259AC" w:rsidP="005259AC">
            <w:pPr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5259AC">
              <w:rPr>
                <w:b/>
                <w:color w:val="000000" w:themeColor="text1"/>
                <w:sz w:val="20"/>
                <w:szCs w:val="20"/>
              </w:rPr>
              <w:t>Shakeshpeare</w:t>
            </w:r>
            <w:proofErr w:type="spellEnd"/>
          </w:p>
          <w:p w14:paraId="28C291E4" w14:textId="40A0DEE4" w:rsidR="005259AC" w:rsidRPr="005259AC" w:rsidRDefault="005259AC" w:rsidP="005259AC">
            <w:pPr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5259AC">
              <w:rPr>
                <w:b/>
                <w:color w:val="000000" w:themeColor="text1"/>
                <w:sz w:val="20"/>
                <w:szCs w:val="20"/>
              </w:rPr>
              <w:t>Edayankottai</w:t>
            </w:r>
            <w:proofErr w:type="spellEnd"/>
          </w:p>
          <w:p w14:paraId="7693977C" w14:textId="405FFF41" w:rsidR="005259AC" w:rsidRPr="005259AC" w:rsidRDefault="005259AC" w:rsidP="005259AC">
            <w:pPr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5259AC">
              <w:rPr>
                <w:b/>
                <w:color w:val="000000" w:themeColor="text1"/>
                <w:sz w:val="20"/>
                <w:szCs w:val="20"/>
              </w:rPr>
              <w:t>Saralvilai</w:t>
            </w:r>
            <w:proofErr w:type="spellEnd"/>
          </w:p>
          <w:p w14:paraId="2B6D458D" w14:textId="26AAA0A3" w:rsidR="005259AC" w:rsidRPr="005259AC" w:rsidRDefault="005259AC" w:rsidP="005259AC">
            <w:pPr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5259AC">
              <w:rPr>
                <w:b/>
                <w:color w:val="000000" w:themeColor="text1"/>
                <w:sz w:val="20"/>
                <w:szCs w:val="20"/>
              </w:rPr>
              <w:t>Mangarai</w:t>
            </w:r>
            <w:proofErr w:type="spellEnd"/>
            <w:r w:rsidRPr="005259AC">
              <w:rPr>
                <w:b/>
                <w:color w:val="000000" w:themeColor="text1"/>
                <w:sz w:val="20"/>
                <w:szCs w:val="20"/>
              </w:rPr>
              <w:t xml:space="preserve"> 629157</w:t>
            </w:r>
          </w:p>
          <w:p w14:paraId="3A9819CB" w14:textId="77777777" w:rsidR="005259AC" w:rsidRPr="005259AC" w:rsidRDefault="005259AC" w:rsidP="005259AC">
            <w:pPr>
              <w:rPr>
                <w:b/>
                <w:color w:val="000000" w:themeColor="text1"/>
                <w:sz w:val="28"/>
                <w:szCs w:val="28"/>
              </w:rPr>
            </w:pPr>
          </w:p>
          <w:p w14:paraId="7D09ED44" w14:textId="64A68E84" w:rsidR="00CA1F0E" w:rsidRDefault="00CA1F0E" w:rsidP="00CA1F0E">
            <w:pPr>
              <w:pStyle w:val="Address"/>
            </w:pPr>
          </w:p>
        </w:tc>
      </w:tr>
      <w:tr w:rsidR="00CA1F0E" w14:paraId="71766145" w14:textId="77777777" w:rsidTr="005259AC">
        <w:trPr>
          <w:trHeight w:val="2889"/>
        </w:trPr>
        <w:tc>
          <w:tcPr>
            <w:tcW w:w="4140" w:type="dxa"/>
            <w:vMerge/>
            <w:vAlign w:val="bottom"/>
          </w:tcPr>
          <w:p w14:paraId="363E2983" w14:textId="77777777" w:rsidR="00CA1F0E" w:rsidRDefault="00CA1F0E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270" w:type="dxa"/>
            <w:vMerge/>
          </w:tcPr>
          <w:p w14:paraId="09CB6827" w14:textId="77777777" w:rsidR="00CA1F0E" w:rsidRDefault="00CA1F0E" w:rsidP="00776643">
            <w:pPr>
              <w:tabs>
                <w:tab w:val="left" w:pos="990"/>
              </w:tabs>
            </w:pPr>
          </w:p>
        </w:tc>
        <w:tc>
          <w:tcPr>
            <w:tcW w:w="6380" w:type="dxa"/>
            <w:vMerge w:val="restart"/>
            <w:tcMar>
              <w:top w:w="720" w:type="dxa"/>
            </w:tcMar>
          </w:tcPr>
          <w:p w14:paraId="353C1650" w14:textId="63473BEA" w:rsidR="00CA1F0E" w:rsidRPr="005259AC" w:rsidRDefault="005259AC" w:rsidP="00CA1F0E">
            <w:pPr>
              <w:rPr>
                <w:sz w:val="28"/>
                <w:szCs w:val="28"/>
              </w:rPr>
            </w:pPr>
            <w:r w:rsidRPr="005259AC">
              <w:rPr>
                <w:sz w:val="28"/>
                <w:szCs w:val="28"/>
              </w:rPr>
              <w:t>Advance Skills</w:t>
            </w:r>
          </w:p>
          <w:p w14:paraId="365086B5" w14:textId="77777777" w:rsidR="005259AC" w:rsidRPr="005259AC" w:rsidRDefault="005259AC" w:rsidP="00CA1F0E">
            <w:pPr>
              <w:rPr>
                <w:sz w:val="28"/>
                <w:szCs w:val="28"/>
              </w:rPr>
            </w:pPr>
            <w:r w:rsidRPr="005259AC">
              <w:rPr>
                <w:sz w:val="28"/>
                <w:szCs w:val="28"/>
              </w:rPr>
              <w:t>*Deep Learning</w:t>
            </w:r>
          </w:p>
          <w:p w14:paraId="4A406A99" w14:textId="77777777" w:rsidR="005259AC" w:rsidRPr="005259AC" w:rsidRDefault="005259AC" w:rsidP="00CA1F0E">
            <w:pPr>
              <w:rPr>
                <w:sz w:val="28"/>
                <w:szCs w:val="28"/>
              </w:rPr>
            </w:pPr>
            <w:r w:rsidRPr="005259AC">
              <w:rPr>
                <w:sz w:val="28"/>
                <w:szCs w:val="28"/>
              </w:rPr>
              <w:t>*Machine Learning</w:t>
            </w:r>
          </w:p>
          <w:p w14:paraId="1BE9B561" w14:textId="77777777" w:rsidR="005259AC" w:rsidRPr="005259AC" w:rsidRDefault="005259AC" w:rsidP="00CA1F0E">
            <w:pPr>
              <w:rPr>
                <w:sz w:val="28"/>
                <w:szCs w:val="28"/>
              </w:rPr>
            </w:pPr>
            <w:r w:rsidRPr="005259AC">
              <w:rPr>
                <w:sz w:val="28"/>
                <w:szCs w:val="28"/>
              </w:rPr>
              <w:t>*Programming</w:t>
            </w:r>
          </w:p>
          <w:p w14:paraId="114423B2" w14:textId="77777777" w:rsidR="005259AC" w:rsidRPr="005259AC" w:rsidRDefault="005259AC" w:rsidP="00A67D0A">
            <w:pPr>
              <w:rPr>
                <w:sz w:val="28"/>
                <w:szCs w:val="28"/>
              </w:rPr>
            </w:pPr>
            <w:r w:rsidRPr="005259AC">
              <w:rPr>
                <w:sz w:val="28"/>
                <w:szCs w:val="28"/>
              </w:rPr>
              <w:t>*Python</w:t>
            </w:r>
          </w:p>
          <w:p w14:paraId="30B73DE1" w14:textId="6421A014" w:rsidR="005259AC" w:rsidRPr="005259AC" w:rsidRDefault="005259AC" w:rsidP="00CA1F0E">
            <w:pPr>
              <w:rPr>
                <w:sz w:val="28"/>
                <w:szCs w:val="28"/>
              </w:rPr>
            </w:pPr>
            <w:r w:rsidRPr="005259AC">
              <w:rPr>
                <w:sz w:val="28"/>
                <w:szCs w:val="28"/>
              </w:rPr>
              <w:t>*Typing</w:t>
            </w:r>
          </w:p>
          <w:p w14:paraId="79070FE1" w14:textId="77777777" w:rsidR="005259AC" w:rsidRPr="005259AC" w:rsidRDefault="005259AC" w:rsidP="00CA1F0E">
            <w:pPr>
              <w:rPr>
                <w:sz w:val="48"/>
                <w:szCs w:val="48"/>
              </w:rPr>
            </w:pPr>
            <w:bookmarkStart w:id="0" w:name="_GoBack"/>
            <w:bookmarkEnd w:id="0"/>
          </w:p>
          <w:p w14:paraId="6CC6D09A" w14:textId="6E8AB741" w:rsidR="005259AC" w:rsidRDefault="005259AC" w:rsidP="00A67D0A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Thank you</w:t>
            </w:r>
          </w:p>
          <w:p w14:paraId="6D690875" w14:textId="5D982458" w:rsidR="005259AC" w:rsidRPr="005259AC" w:rsidRDefault="005259AC" w:rsidP="00CA1F0E">
            <w:pPr>
              <w:rPr>
                <w:sz w:val="56"/>
                <w:szCs w:val="56"/>
              </w:rPr>
            </w:pPr>
          </w:p>
        </w:tc>
      </w:tr>
      <w:tr w:rsidR="00CA1F0E" w14:paraId="3A70896B" w14:textId="77777777" w:rsidTr="005259AC">
        <w:trPr>
          <w:trHeight w:val="864"/>
        </w:trPr>
        <w:tc>
          <w:tcPr>
            <w:tcW w:w="4140" w:type="dxa"/>
            <w:vAlign w:val="bottom"/>
          </w:tcPr>
          <w:p w14:paraId="657E7C24" w14:textId="5729DC36" w:rsidR="00CA1F0E" w:rsidRDefault="005259AC" w:rsidP="00CA1F0E">
            <w:pPr>
              <w:pStyle w:val="Title"/>
              <w:rPr>
                <w:rFonts w:asciiTheme="minorHAnsi" w:eastAsiaTheme="minorEastAsia" w:hAnsiTheme="minorHAnsi" w:cstheme="minorBidi"/>
                <w:caps w:val="0"/>
                <w:spacing w:val="0"/>
                <w:kern w:val="0"/>
                <w:sz w:val="22"/>
                <w:szCs w:val="24"/>
              </w:rPr>
            </w:pPr>
            <w:r>
              <w:t>Abinal A</w:t>
            </w:r>
          </w:p>
          <w:p w14:paraId="406D5675" w14:textId="64C87893" w:rsidR="00CA1F0E" w:rsidRPr="005259AC" w:rsidRDefault="005259AC" w:rsidP="00CA1F0E">
            <w:pPr>
              <w:pStyle w:val="Subtitle"/>
              <w:rPr>
                <w:sz w:val="48"/>
                <w:szCs w:val="48"/>
              </w:rPr>
            </w:pPr>
            <w:r w:rsidRPr="005259AC">
              <w:rPr>
                <w:spacing w:val="0"/>
                <w:w w:val="100"/>
                <w:sz w:val="48"/>
                <w:szCs w:val="48"/>
              </w:rPr>
              <w:t>Software Developer</w:t>
            </w:r>
          </w:p>
        </w:tc>
        <w:tc>
          <w:tcPr>
            <w:tcW w:w="270" w:type="dxa"/>
            <w:vMerge/>
          </w:tcPr>
          <w:p w14:paraId="3D9A9721" w14:textId="77777777" w:rsidR="00CA1F0E" w:rsidRDefault="00CA1F0E" w:rsidP="00776643">
            <w:pPr>
              <w:tabs>
                <w:tab w:val="left" w:pos="990"/>
              </w:tabs>
            </w:pPr>
          </w:p>
        </w:tc>
        <w:tc>
          <w:tcPr>
            <w:tcW w:w="6380" w:type="dxa"/>
            <w:vMerge/>
            <w:vAlign w:val="center"/>
          </w:tcPr>
          <w:p w14:paraId="6EA4918C" w14:textId="77777777" w:rsidR="00CA1F0E" w:rsidRDefault="00CA1F0E" w:rsidP="00CA1F0E">
            <w:pPr>
              <w:rPr>
                <w:b/>
              </w:rPr>
            </w:pPr>
          </w:p>
        </w:tc>
      </w:tr>
      <w:tr w:rsidR="00CA1F0E" w14:paraId="3EA8E16F" w14:textId="77777777" w:rsidTr="005259AC">
        <w:trPr>
          <w:trHeight w:val="5760"/>
        </w:trPr>
        <w:tc>
          <w:tcPr>
            <w:tcW w:w="4140" w:type="dxa"/>
            <w:vAlign w:val="bottom"/>
          </w:tcPr>
          <w:sdt>
            <w:sdtPr>
              <w:id w:val="-1954003311"/>
              <w:placeholder>
                <w:docPart w:val="407B714749F94E02A560CA7BED2B55C8"/>
              </w:placeholder>
              <w:temporary/>
              <w:showingPlcHdr/>
              <w15:appearance w15:val="hidden"/>
            </w:sdtPr>
            <w:sdtEndPr/>
            <w:sdtContent>
              <w:p w14:paraId="0A549488" w14:textId="77777777" w:rsidR="00CA1F0E" w:rsidRDefault="00CA1F0E" w:rsidP="00CA1F0E">
                <w:pPr>
                  <w:pStyle w:val="Heading2"/>
                </w:pPr>
                <w:r w:rsidRPr="005D47DE">
                  <w:rPr>
                    <w:rStyle w:val="Heading2Cha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C5B575D276B14A5899DC4F720E1B7C79"/>
              </w:placeholder>
              <w:temporary/>
              <w:showingPlcHdr/>
              <w15:appearance w15:val="hidden"/>
            </w:sdtPr>
            <w:sdtEndPr/>
            <w:sdtContent>
              <w:p w14:paraId="69D2E3E5" w14:textId="77777777" w:rsidR="00CA1F0E" w:rsidRDefault="00CA1F0E" w:rsidP="00CA1F0E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14:paraId="6655F872" w14:textId="5B6D1415" w:rsidR="00CA1F0E" w:rsidRDefault="005259AC" w:rsidP="00CA1F0E">
            <w:pPr>
              <w:pStyle w:val="ContactDetails"/>
            </w:pPr>
            <w:r>
              <w:t>7092374185</w:t>
            </w:r>
          </w:p>
          <w:p w14:paraId="0B29217B" w14:textId="77777777" w:rsidR="00CA1F0E" w:rsidRDefault="00CA1F0E" w:rsidP="00CA1F0E">
            <w:pPr>
              <w:pStyle w:val="NoSpacing"/>
            </w:pPr>
          </w:p>
          <w:sdt>
            <w:sdtPr>
              <w:id w:val="-240260293"/>
              <w:placeholder>
                <w:docPart w:val="C438C65142A6410381C732924E6EFF0B"/>
              </w:placeholder>
              <w:temporary/>
              <w:showingPlcHdr/>
              <w15:appearance w15:val="hidden"/>
            </w:sdtPr>
            <w:sdtEndPr/>
            <w:sdtContent>
              <w:p w14:paraId="43F62D05" w14:textId="77777777" w:rsidR="00CA1F0E" w:rsidRDefault="00CA1F0E" w:rsidP="00CA1F0E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14:paraId="562A01A4" w14:textId="1AA71DBE" w:rsidR="00CA1F0E" w:rsidRPr="00A751B0" w:rsidRDefault="005259AC" w:rsidP="00CA1F0E">
            <w:pPr>
              <w:pStyle w:val="ContactDetails"/>
              <w:rPr>
                <w:rStyle w:val="Hyperlink"/>
              </w:rPr>
            </w:pPr>
            <w:r>
              <w:rPr>
                <w:rStyle w:val="Hyperlink"/>
              </w:rPr>
              <w:t>abiabinal2003@gmail.com</w:t>
            </w:r>
          </w:p>
        </w:tc>
        <w:tc>
          <w:tcPr>
            <w:tcW w:w="270" w:type="dxa"/>
            <w:vMerge/>
          </w:tcPr>
          <w:p w14:paraId="248DCED7" w14:textId="77777777" w:rsidR="00CA1F0E" w:rsidRDefault="00CA1F0E" w:rsidP="00CA1F0E">
            <w:pPr>
              <w:tabs>
                <w:tab w:val="left" w:pos="990"/>
              </w:tabs>
            </w:pPr>
          </w:p>
        </w:tc>
        <w:tc>
          <w:tcPr>
            <w:tcW w:w="6380" w:type="dxa"/>
            <w:vMerge/>
            <w:vAlign w:val="center"/>
          </w:tcPr>
          <w:p w14:paraId="6F44D4E9" w14:textId="77777777" w:rsidR="00CA1F0E" w:rsidRDefault="00CA1F0E" w:rsidP="00CA1F0E">
            <w:pPr>
              <w:pStyle w:val="Heading1"/>
            </w:pPr>
          </w:p>
        </w:tc>
      </w:tr>
    </w:tbl>
    <w:p w14:paraId="6FDD43A7" w14:textId="77777777" w:rsidR="00153B84" w:rsidRDefault="00153B84" w:rsidP="005D47DE"/>
    <w:sectPr w:rsidR="00153B84" w:rsidSect="00536817">
      <w:pgSz w:w="12240" w:h="15840"/>
      <w:pgMar w:top="360" w:right="720" w:bottom="360" w:left="72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E093DC" w14:textId="77777777" w:rsidR="00254FB3" w:rsidRDefault="00254FB3" w:rsidP="00C51CF5">
      <w:r>
        <w:separator/>
      </w:r>
    </w:p>
  </w:endnote>
  <w:endnote w:type="continuationSeparator" w:id="0">
    <w:p w14:paraId="418981AA" w14:textId="77777777" w:rsidR="00254FB3" w:rsidRDefault="00254FB3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48DF6" w14:textId="77777777" w:rsidR="00254FB3" w:rsidRDefault="00254FB3" w:rsidP="00C51CF5">
      <w:r>
        <w:separator/>
      </w:r>
    </w:p>
  </w:footnote>
  <w:footnote w:type="continuationSeparator" w:id="0">
    <w:p w14:paraId="3CC49F03" w14:textId="77777777" w:rsidR="00254FB3" w:rsidRDefault="00254FB3" w:rsidP="00C51C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4E988B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9AC"/>
    <w:rsid w:val="000521EF"/>
    <w:rsid w:val="000A545F"/>
    <w:rsid w:val="0010314C"/>
    <w:rsid w:val="00103BC9"/>
    <w:rsid w:val="00153B84"/>
    <w:rsid w:val="00196AAB"/>
    <w:rsid w:val="001B0B3D"/>
    <w:rsid w:val="00200EA5"/>
    <w:rsid w:val="00254FB3"/>
    <w:rsid w:val="002B1EB2"/>
    <w:rsid w:val="002B7391"/>
    <w:rsid w:val="00386F67"/>
    <w:rsid w:val="003B0DB8"/>
    <w:rsid w:val="005259AC"/>
    <w:rsid w:val="00536817"/>
    <w:rsid w:val="00572086"/>
    <w:rsid w:val="00597871"/>
    <w:rsid w:val="005C6EE0"/>
    <w:rsid w:val="005D47DE"/>
    <w:rsid w:val="005F364E"/>
    <w:rsid w:val="0062123A"/>
    <w:rsid w:val="00635EF0"/>
    <w:rsid w:val="00646E75"/>
    <w:rsid w:val="00663587"/>
    <w:rsid w:val="00776643"/>
    <w:rsid w:val="00797579"/>
    <w:rsid w:val="007A054C"/>
    <w:rsid w:val="00821CD0"/>
    <w:rsid w:val="00882E29"/>
    <w:rsid w:val="008F290E"/>
    <w:rsid w:val="00937966"/>
    <w:rsid w:val="00964B9F"/>
    <w:rsid w:val="00973CC7"/>
    <w:rsid w:val="00A67D0A"/>
    <w:rsid w:val="00A751B0"/>
    <w:rsid w:val="00AF4EA4"/>
    <w:rsid w:val="00B0669D"/>
    <w:rsid w:val="00B76C36"/>
    <w:rsid w:val="00B8591A"/>
    <w:rsid w:val="00B90CEF"/>
    <w:rsid w:val="00C51CF5"/>
    <w:rsid w:val="00C93D20"/>
    <w:rsid w:val="00CA1F0E"/>
    <w:rsid w:val="00CA407F"/>
    <w:rsid w:val="00D00A30"/>
    <w:rsid w:val="00D14E19"/>
    <w:rsid w:val="00D22A2D"/>
    <w:rsid w:val="00D53D03"/>
    <w:rsid w:val="00D8438A"/>
    <w:rsid w:val="00E55D74"/>
    <w:rsid w:val="00E973C5"/>
    <w:rsid w:val="00FC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3140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CA1F0E"/>
    <w:pPr>
      <w:spacing w:after="200" w:line="276" w:lineRule="auto"/>
      <w:ind w:right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76643"/>
    <w:pPr>
      <w:keepNext/>
      <w:keepLines/>
      <w:outlineLvl w:val="0"/>
    </w:pPr>
    <w:rPr>
      <w:rFonts w:asciiTheme="majorHAnsi" w:eastAsiaTheme="majorEastAsia" w:hAnsiTheme="majorHAnsi" w:cstheme="majorBidi"/>
      <w:caps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2086"/>
    <w:pPr>
      <w:keepNext/>
      <w:keepLines/>
      <w:pBdr>
        <w:bottom w:val="single" w:sz="8" w:space="1" w:color="99CB38" w:themeColor="accent1"/>
      </w:pBdr>
      <w:spacing w:before="20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086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47DE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47DE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00EA5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7DE"/>
    <w:pPr>
      <w:spacing w:after="360"/>
      <w:jc w:val="center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5D47DE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776643"/>
    <w:rPr>
      <w:rFonts w:asciiTheme="majorHAnsi" w:eastAsiaTheme="majorEastAsia" w:hAnsiTheme="majorHAnsi" w:cstheme="majorBidi"/>
      <w:caps/>
      <w:sz w:val="48"/>
      <w:szCs w:val="32"/>
    </w:rPr>
  </w:style>
  <w:style w:type="character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styleId="ListBullet">
    <w:name w:val="List Bullet"/>
    <w:basedOn w:val="Normal"/>
    <w:uiPriority w:val="5"/>
    <w:rsid w:val="00CA1F0E"/>
    <w:pPr>
      <w:numPr>
        <w:numId w:val="2"/>
      </w:numPr>
      <w:spacing w:after="120"/>
      <w:ind w:left="720" w:right="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CA1F0E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200EA5"/>
    <w:pPr>
      <w:spacing w:after="0"/>
    </w:pPr>
    <w:rPr>
      <w:color w:val="FFFFFF" w:themeColor="background1"/>
    </w:rPr>
  </w:style>
  <w:style w:type="paragraph" w:customStyle="1" w:styleId="ContactDetails">
    <w:name w:val="Contact Details"/>
    <w:basedOn w:val="Normal"/>
    <w:qFormat/>
    <w:rsid w:val="00CA1F0E"/>
    <w:pPr>
      <w:spacing w:after="0"/>
    </w:pPr>
  </w:style>
  <w:style w:type="paragraph" w:styleId="NoSpacing">
    <w:name w:val="No Spacing"/>
    <w:uiPriority w:val="1"/>
    <w:qFormat/>
    <w:rsid w:val="00CA1F0E"/>
    <w:pPr>
      <w:ind w:righ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c%20-3\AppData\Roaming\Microsoft\Templates\Cubist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07B714749F94E02A560CA7BED2B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0D1C9-D1F8-4DD4-90D7-1D35540A7D07}"/>
      </w:docPartPr>
      <w:docPartBody>
        <w:p w:rsidR="00000000" w:rsidRDefault="00DF5C73">
          <w:pPr>
            <w:pStyle w:val="407B714749F94E02A560CA7BED2B55C8"/>
          </w:pPr>
          <w:r w:rsidRPr="005D47DE">
            <w:rPr>
              <w:rStyle w:val="Heading2Char"/>
            </w:rPr>
            <w:t>CONTACT</w:t>
          </w:r>
        </w:p>
      </w:docPartBody>
    </w:docPart>
    <w:docPart>
      <w:docPartPr>
        <w:name w:val="C5B575D276B14A5899DC4F720E1B7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8E01B-D740-4098-9938-91CF521F918D}"/>
      </w:docPartPr>
      <w:docPartBody>
        <w:p w:rsidR="00000000" w:rsidRDefault="00DF5C73">
          <w:pPr>
            <w:pStyle w:val="C5B575D276B14A5899DC4F720E1B7C79"/>
          </w:pPr>
          <w:r w:rsidRPr="004D3011">
            <w:t>PHONE:</w:t>
          </w:r>
        </w:p>
      </w:docPartBody>
    </w:docPart>
    <w:docPart>
      <w:docPartPr>
        <w:name w:val="C438C65142A6410381C732924E6EF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51B05-06D6-49DF-A968-855C029DB2E7}"/>
      </w:docPartPr>
      <w:docPartBody>
        <w:p w:rsidR="00000000" w:rsidRDefault="00DF5C73">
          <w:pPr>
            <w:pStyle w:val="C438C65142A6410381C732924E6EFF0B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73"/>
    <w:rsid w:val="00DF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00" w:after="20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495563C32346F0A521663D200B1D36">
    <w:name w:val="7A495563C32346F0A521663D200B1D36"/>
  </w:style>
  <w:style w:type="paragraph" w:customStyle="1" w:styleId="7E66EA732794413FA5E5F8DEC545F029">
    <w:name w:val="7E66EA732794413FA5E5F8DEC545F029"/>
  </w:style>
  <w:style w:type="paragraph" w:customStyle="1" w:styleId="B5017E74C11E4DC6B4BE0DD60FD36B35">
    <w:name w:val="B5017E74C11E4DC6B4BE0DD60FD36B35"/>
  </w:style>
  <w:style w:type="paragraph" w:customStyle="1" w:styleId="43638982AE7D4D65AD2FE1979EAAF496">
    <w:name w:val="43638982AE7D4D65AD2FE1979EAAF496"/>
  </w:style>
  <w:style w:type="paragraph" w:customStyle="1" w:styleId="DE5CE02584C943948EE93F8799CFC50B">
    <w:name w:val="DE5CE02584C943948EE93F8799CFC50B"/>
  </w:style>
  <w:style w:type="paragraph" w:customStyle="1" w:styleId="8834E2D9AC9E4CFC9ED3EC447918EE21">
    <w:name w:val="8834E2D9AC9E4CFC9ED3EC447918EE21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63ACEDF8D9B247ECA386ECCB956CB229">
    <w:name w:val="63ACEDF8D9B247ECA386ECCB956CB229"/>
  </w:style>
  <w:style w:type="paragraph" w:customStyle="1" w:styleId="1A2725119103400EAE93E4662AA25CC9">
    <w:name w:val="1A2725119103400EAE93E4662AA25CC9"/>
  </w:style>
  <w:style w:type="paragraph" w:customStyle="1" w:styleId="B83B5981CDB64A81BB27A567A454F85A">
    <w:name w:val="B83B5981CDB64A81BB27A567A454F85A"/>
  </w:style>
  <w:style w:type="paragraph" w:customStyle="1" w:styleId="6AB3F0A236CF4309A2BFF89372784492">
    <w:name w:val="6AB3F0A236CF4309A2BFF89372784492"/>
  </w:style>
  <w:style w:type="paragraph" w:customStyle="1" w:styleId="1F848170604049B9BE89FA0407300BD5">
    <w:name w:val="1F848170604049B9BE89FA0407300BD5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 w:val="26"/>
      <w:szCs w:val="26"/>
      <w:lang w:eastAsia="ja-JP"/>
    </w:rPr>
  </w:style>
  <w:style w:type="paragraph" w:customStyle="1" w:styleId="407B714749F94E02A560CA7BED2B55C8">
    <w:name w:val="407B714749F94E02A560CA7BED2B55C8"/>
  </w:style>
  <w:style w:type="paragraph" w:customStyle="1" w:styleId="C5B575D276B14A5899DC4F720E1B7C79">
    <w:name w:val="C5B575D276B14A5899DC4F720E1B7C79"/>
  </w:style>
  <w:style w:type="paragraph" w:customStyle="1" w:styleId="164E30397A314A749B2CF747F2E9949D">
    <w:name w:val="164E30397A314A749B2CF747F2E9949D"/>
  </w:style>
  <w:style w:type="paragraph" w:customStyle="1" w:styleId="A4D72694000349F5A094CD1DE206BCF7">
    <w:name w:val="A4D72694000349F5A094CD1DE206BCF7"/>
  </w:style>
  <w:style w:type="paragraph" w:customStyle="1" w:styleId="AE5E45A505DB41A48919A61361A83799">
    <w:name w:val="AE5E45A505DB41A48919A61361A83799"/>
  </w:style>
  <w:style w:type="paragraph" w:customStyle="1" w:styleId="C438C65142A6410381C732924E6EFF0B">
    <w:name w:val="C438C65142A6410381C732924E6EFF0B"/>
  </w:style>
  <w:style w:type="character" w:styleId="Hyperlink">
    <w:name w:val="Hyperlink"/>
    <w:basedOn w:val="DefaultParagraphFont"/>
    <w:uiPriority w:val="99"/>
    <w:unhideWhenUsed/>
    <w:rPr>
      <w:color w:val="833C0B" w:themeColor="accent2" w:themeShade="80"/>
      <w:u w:val="single"/>
    </w:rPr>
  </w:style>
  <w:style w:type="paragraph" w:customStyle="1" w:styleId="601C3455750E43A9BF785C0D368D2697">
    <w:name w:val="601C3455750E43A9BF785C0D368D26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69421E-6890-4DB3-8056-F85158FFA00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942A915-37BD-43F0-9269-1ACB6D1520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8616F6-A64D-4894-8382-6225EBEB34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Cubist cover letter</Template>
  <TotalTime>0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2023-10-27T05:03:00Z</dcterms:created>
  <dcterms:modified xsi:type="dcterms:W3CDTF">2023-10-27T05:15:00Z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